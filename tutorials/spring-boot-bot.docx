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20CC">
      <w:pPr>
        <w:pStyle w:val="Heading1"/>
        <w:rPr>
          <w:rFonts w:eastAsia="Times New Roman"/>
        </w:rPr>
      </w:pPr>
      <w:r>
        <w:rPr>
          <w:rFonts w:eastAsia="Times New Roman"/>
        </w:rPr>
        <w:t>3. Building A Bot in Java with Spring Boot</w:t>
      </w:r>
    </w:p>
    <w:p w:rsidR="00000000" w:rsidRDefault="00A520CC">
      <w:pPr>
        <w:pStyle w:val="NormalWeb"/>
      </w:pPr>
      <w:r>
        <w:t>This guide is based on a presentation I've written, creating a fully-functional Java bot, using the</w:t>
      </w:r>
      <w:hyperlink r:id="rId5" w:history="1">
        <w:r>
          <w:rPr>
            <w:rStyle w:val="Hyperlink"/>
          </w:rPr>
          <w:t xml:space="preserve"> Spring Boot Starter Symphony API</w:t>
        </w:r>
      </w:hyperlink>
      <w:r>
        <w:t xml:space="preserve"> component.  </w:t>
      </w:r>
    </w:p>
    <w:p w:rsidR="00000000" w:rsidRDefault="00A520CC">
      <w:pPr>
        <w:pStyle w:val="NormalWeb"/>
      </w:pPr>
      <w:r>
        <w:t>By following this, you will end up with a fully functioning bot which will "echo back" what you tell it in a given room.</w:t>
      </w:r>
    </w:p>
    <w:p w:rsidR="00000000" w:rsidRDefault="00A520CC">
      <w:pPr>
        <w:pStyle w:val="NormalWeb"/>
      </w:pPr>
      <w:r>
        <w:t>Apart from Step 1, which is dependent on Support, this should take around 1 hour to complete, if you don't run into any other problems.</w:t>
      </w:r>
    </w:p>
    <w:p w:rsidR="00000000" w:rsidRDefault="00A520CC">
      <w:pPr>
        <w:pStyle w:val="NormalWeb"/>
      </w:pPr>
      <w:r>
        <w:t xml:space="preserve">You can view </w:t>
      </w:r>
      <w:hyperlink r:id="rId6" w:history="1">
        <w:r>
          <w:rPr>
            <w:rStyle w:val="Hyperlink"/>
          </w:rPr>
          <w:t>all of the code for this project here</w:t>
        </w:r>
      </w:hyperlink>
      <w:r>
        <w:t>.</w:t>
      </w:r>
      <w:bookmarkStart w:id="0" w:name="_GoBack"/>
      <w:bookmarkEnd w:id="0"/>
    </w:p>
    <w:p w:rsidR="00000000" w:rsidRDefault="00A520CC">
      <w:pPr>
        <w:pStyle w:val="NormalWeb"/>
      </w:pPr>
    </w:p>
    <w:p w:rsidR="00000000" w:rsidRDefault="00A520CC">
      <w:pPr>
        <w:pStyle w:val="NormalWeb"/>
      </w:pP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1. Create a New Bot Account</w:t>
      </w:r>
    </w:p>
    <w:p w:rsidR="00000000" w:rsidRDefault="00A520CC">
      <w:pPr>
        <w:pStyle w:val="NormalWeb"/>
      </w:pPr>
    </w:p>
    <w:p w:rsidR="00000000" w:rsidRDefault="00A520CC">
      <w:pPr>
        <w:pStyle w:val="NormalWeb"/>
      </w:pPr>
      <w:r>
        <w:t>To do this, follow the instructions here.  </w:t>
      </w:r>
      <w:hyperlink r:id="rId7" w:history="1">
        <w:r>
          <w:rPr>
            <w:rStyle w:val="Hyperlink"/>
          </w:rPr>
          <w:t>1. Creating A Bot Account For Symphony</w:t>
        </w:r>
      </w:hyperlink>
      <w:r>
        <w:t>.</w:t>
      </w:r>
    </w:p>
    <w:p w:rsidR="00000000" w:rsidRDefault="00A520CC">
      <w:pPr>
        <w:pStyle w:val="NormalWeb"/>
      </w:pPr>
      <w:r>
        <w:t>Once you have had the bot account approved, you can</w:t>
      </w:r>
      <w:hyperlink r:id="rId8" w:history="1">
        <w:r>
          <w:rPr>
            <w:rStyle w:val="Hyperlink"/>
          </w:rPr>
          <w:t xml:space="preserve"> T</w:t>
        </w:r>
        <w:r>
          <w:rPr>
            <w:rStyle w:val="Hyperlink"/>
          </w:rPr>
          <w:t>est That IT Works In Bash</w:t>
        </w:r>
      </w:hyperlink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2. Create a Spring Boot App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4381500"/>
            <wp:effectExtent l="0" t="0" r="0" b="0"/>
            <wp:docPr id="1" name="Picture 1" descr="C:\04633f0eff31d349ef7f3fe7b90db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4633f0eff31d349ef7f3fe7b90db3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best way to do this is via the website, </w:t>
      </w:r>
      <w:hyperlink r:id="rId10" w:history="1">
        <w:r>
          <w:rPr>
            <w:rStyle w:val="Hyperlink"/>
            <w:rFonts w:eastAsia="Times New Roman"/>
          </w:rPr>
          <w:t>https://start.spring.io</w:t>
        </w:r>
      </w:hyperlink>
    </w:p>
    <w:p w:rsidR="00000000" w:rsidRDefault="00A520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As you can see, I've created a maven project, with developer tools.</w:t>
      </w:r>
    </w:p>
    <w:p w:rsidR="00000000" w:rsidRDefault="00A520C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When you click download, it will deliver a zip file which you can unpack in your filesystem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3. Import Into Your IDE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1133475"/>
            <wp:effectExtent l="0" t="0" r="0" b="9525"/>
            <wp:docPr id="2" name="Picture 2" descr="C:\1bba1565bef33d43ef03d69dbefce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1bba1565bef33d43ef03d69dbefce0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I am going to use eclipse, which means I have to run:</w:t>
      </w:r>
    </w:p>
    <w:p w:rsidR="00000000" w:rsidRDefault="00A520CC">
      <w:pPr>
        <w:pStyle w:val="HTMLPreformatted"/>
      </w:pPr>
      <w:r>
        <w:t>mvn eclipse:eclipse -DdownloadSources</w:t>
      </w:r>
    </w:p>
    <w:p w:rsidR="00000000" w:rsidRDefault="00A520CC">
      <w:pPr>
        <w:pStyle w:val="NormalWeb"/>
      </w:pPr>
      <w:r>
        <w:t>This will allow me to import m</w:t>
      </w:r>
      <w:r>
        <w:t>y project into eclipse.  If you are using a different IDE, substitute your step here.</w:t>
      </w:r>
    </w:p>
    <w:p w:rsidR="00000000" w:rsidRDefault="00A520CC">
      <w:pPr>
        <w:pStyle w:val="NormalWeb"/>
      </w:pPr>
      <w:r>
        <w:t>Here is my project in eclipse: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3019425"/>
            <wp:effectExtent l="0" t="0" r="0" b="9525"/>
            <wp:docPr id="3" name="Picture 3" descr="C:\ce88079afbc2beca1d5e9e560e61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e88079afbc2beca1d5e9e560e6187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I run the project now, I should see Spring start, and then finish (as we haven't actually added any code).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4. Add The Spring-Boot-Starter-Symphony-Api Dependency</w:t>
      </w:r>
    </w:p>
    <w:p w:rsidR="00000000" w:rsidRDefault="00A520CC">
      <w:pPr>
        <w:pStyle w:val="NormalWeb"/>
      </w:pPr>
      <w:r>
        <w:t>In pom.xml add this dependency (please check artifactory for later versions)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4" name="Picture 4" descr="C:\d9ce875fa2a44f85906632ea02d55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9ce875fa2a44f85906632ea02d55a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HTMLPreformatted"/>
      </w:pPr>
      <w:r>
        <w:t>&lt;dependency&gt;</w:t>
      </w:r>
      <w:r>
        <w:br/>
        <w:t xml:space="preserve"> &lt;groupId&gt;com.db.</w:t>
      </w:r>
      <w:r>
        <w:t>symphonyp&lt;/groupId&gt;</w:t>
      </w:r>
      <w:r>
        <w:br/>
        <w:t xml:space="preserve"> &lt;artifactId&gt;spring-boot-starter-symphony-api&lt;/artifactId&gt;</w:t>
      </w:r>
      <w:r>
        <w:br/>
        <w:t xml:space="preserve"> &lt;version&gt;check artifactory&lt;/version&gt;</w:t>
      </w:r>
      <w:r>
        <w:br/>
        <w:t xml:space="preserve"> &lt;scope&gt;compile&lt;/scope&gt;</w:t>
      </w:r>
      <w:r>
        <w:br/>
        <w:t>&lt;/dependency&gt;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5.  Add Jax-RS Dependency</w:t>
      </w:r>
    </w:p>
    <w:p w:rsidR="00000000" w:rsidRDefault="00A520CC">
      <w:pPr>
        <w:pStyle w:val="NormalWeb"/>
      </w:pPr>
      <w:r>
        <w:t>JAX-RS provides the code to call REST endpoints.  You can either add Jersey</w:t>
      </w:r>
      <w:r>
        <w:t xml:space="preserve">, or CXF.  Both are detailed on this page under Step 2: </w:t>
      </w:r>
      <w:hyperlink r:id="rId14" w:history="1">
        <w:r>
          <w:rPr>
            <w:rStyle w:val="Hyperlink"/>
          </w:rPr>
          <w:t>Choose a JAX-RS Implementation.</w:t>
        </w:r>
      </w:hyperlink>
    </w:p>
    <w:p w:rsidR="00000000" w:rsidRDefault="00A520CC">
      <w:pPr>
        <w:pStyle w:val="Heading4"/>
        <w:rPr>
          <w:rFonts w:eastAsia="Times New Roman"/>
        </w:rPr>
      </w:pPr>
      <w:r>
        <w:rPr>
          <w:rFonts w:eastAsia="Times New Roman"/>
        </w:rPr>
        <w:t>CXF</w:t>
      </w:r>
    </w:p>
    <w:p w:rsidR="00000000" w:rsidRDefault="00A520CC">
      <w:pPr>
        <w:pStyle w:val="NormalWeb"/>
      </w:pPr>
      <w:r>
        <w:t>Include this dependency: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&lt;gr</w:t>
      </w:r>
      <w:r>
        <w:rPr>
          <w:rStyle w:val="HTMLCode"/>
        </w:rPr>
        <w:t>oupId&gt;org.apache.cxf&lt;/groupId&gt;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&lt;artifactId&gt;cxf-rt-rs-client&lt;/artifactId&gt;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&lt;version&gt;...&lt;/version&gt;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&lt;scope&gt;compile&lt;/scope&gt;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  <w:t>&lt;/dependency&gt;</w:t>
      </w:r>
    </w:p>
    <w:p w:rsidR="00000000" w:rsidRDefault="00A520CC">
      <w:pPr>
        <w:pStyle w:val="Heading4"/>
        <w:rPr>
          <w:rFonts w:eastAsia="Times New Roman"/>
        </w:rPr>
      </w:pPr>
      <w:r>
        <w:rPr>
          <w:rFonts w:eastAsia="Times New Roman"/>
        </w:rPr>
        <w:t>Jersey</w:t>
      </w:r>
    </w:p>
    <w:p w:rsidR="00000000" w:rsidRDefault="00A520CC">
      <w:pPr>
        <w:pStyle w:val="NormalWeb"/>
      </w:pPr>
      <w:r>
        <w:t>Include this: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&lt;groupId&gt;org.glassfish.jersey.core&lt;/groupId&gt;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&lt;artifactId&gt;jersey-common&lt;/ar</w:t>
      </w:r>
      <w:r>
        <w:rPr>
          <w:rStyle w:val="HTMLCode"/>
        </w:rPr>
        <w:t>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&lt;groupId&gt;org.glassfish.jersey.core&lt;/groupId&gt;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&lt;artifactId&gt;jersey-client&lt;/artifactId&gt;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&lt;groupId&gt;org.glassfish.jersey.inject&lt;/groupId&gt;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&lt;artifactId&gt;jersey-hk2&lt;/artifactId&gt;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</w:t>
      </w:r>
      <w:r>
        <w:rPr>
          <w:rStyle w:val="HTMLCode"/>
        </w:rPr>
        <w:t>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&lt;groupId&gt;org.glassfish.jersey.media&lt;/groupId&gt;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&lt;artifactId&gt;jersey-media-json-jackson&lt;/artifactId&gt;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&lt;groupId&gt;org.glassfish.jersey.connectors&lt;/groupId&gt;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&lt;artifactId&gt;jersey-apache-connector&lt;</w:t>
      </w:r>
      <w:r>
        <w:rPr>
          <w:rStyle w:val="HTMLCode"/>
        </w:rPr>
        <w:t>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&lt;groupId&gt;org.glassfish.jersey.media&lt;/groupId&gt;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&lt;artifactId&gt;jersey-media-multipart&lt;/artifactId&gt;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NormalWeb"/>
      </w:pPr>
      <w:r>
        <w:t>You can use the Jersey BOM to avoid specifying version numbers like so: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  <w:t>&lt;dependencyManagement&gt;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&lt;dependencies&gt;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&lt;groupId&gt;org.glassfish.jersey&lt;/groupId&gt;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&lt;artifactId&gt;jersey-bom&lt;/artifactId&gt;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&lt;version&gt;...&lt;/version&gt;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&lt;type&gt;pom&lt;/type&gt;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&lt;scope&gt;import&lt;/scope&gt;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&lt;/dependency&gt;</w:t>
      </w:r>
    </w:p>
    <w:p w:rsidR="00000000" w:rsidRDefault="00A520C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&lt;/dependencies&gt;</w:t>
      </w:r>
    </w:p>
    <w:p w:rsidR="00000000" w:rsidRDefault="00A520CC">
      <w:pPr>
        <w:pStyle w:val="HTMLPreformatted"/>
      </w:pPr>
      <w:r>
        <w:rPr>
          <w:rStyle w:val="HTMLCode"/>
        </w:rPr>
        <w:tab/>
        <w:t>&lt;/dependencyManagement&gt;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6. Re</w:t>
      </w:r>
      <w:r>
        <w:rPr>
          <w:rFonts w:eastAsia="Times New Roman"/>
        </w:rPr>
        <w:t>build your Project</w:t>
      </w:r>
    </w:p>
    <w:p w:rsidR="00000000" w:rsidRDefault="00A520CC">
      <w:pPr>
        <w:pStyle w:val="HTMLPreformatted"/>
      </w:pPr>
      <w:r>
        <w:t>mvn eclipse:eclipse -DdownloadSources</w:t>
      </w:r>
    </w:p>
    <w:p w:rsidR="00000000" w:rsidRDefault="00A520C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Then, refresh in eclipse.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7.  Autowiring! </w:t>
      </w:r>
    </w:p>
    <w:p w:rsidR="00000000" w:rsidRDefault="00A520CC">
      <w:pPr>
        <w:pStyle w:val="NormalWeb"/>
      </w:pPr>
      <w:r>
        <w:t>If the dependencies loaded correctly, you should now be able to auto-wire some beans: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1714500"/>
            <wp:effectExtent l="0" t="0" r="0" b="0"/>
            <wp:docPr id="5" name="Picture 5" descr="C:\3a0cec37df9d4d214d251b8176454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3a0cec37df9d4d214d251b8176454da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Here, I have auto-wired the </w:t>
      </w:r>
      <w:r>
        <w:rPr>
          <w:rStyle w:val="Strong"/>
        </w:rPr>
        <w:t>messagesApi, datafeedApi and the symphonyIdentity.  </w:t>
      </w:r>
      <w:r>
        <w:t xml:space="preserve">The apis are provided by the </w:t>
      </w:r>
      <w:hyperlink r:id="rId16" w:history="1">
        <w:r>
          <w:rPr>
            <w:rStyle w:val="Hyperlink"/>
          </w:rPr>
          <w:t xml:space="preserve">symphony-java-client-bindings </w:t>
        </w:r>
      </w:hyperlink>
      <w:r>
        <w:t>project, while the ID is a bean exposed by the </w:t>
      </w:r>
      <w:hyperlink r:id="rId17" w:history="1">
        <w:r>
          <w:rPr>
            <w:rStyle w:val="Hyperlink"/>
          </w:rPr>
          <w:t>Spring Boot Starter Symphony API</w:t>
        </w:r>
      </w:hyperlink>
      <w:r>
        <w:t> configuration, containing the id of your bot.</w:t>
      </w:r>
    </w:p>
    <w:p w:rsidR="00000000" w:rsidRDefault="00A520CC">
      <w:pPr>
        <w:pStyle w:val="NormalWeb"/>
      </w:pPr>
      <w:r>
        <w:t>What happens if we run now?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1371600"/>
            <wp:effectExtent l="0" t="0" r="0" b="0"/>
            <wp:docPr id="6" name="Picture 6" descr="C:\c97672ccd3b4e73ea7af4677f4efd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97672ccd3b4e73ea7af4677f4efd6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Disaster!  We now need to configure our application..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8. Bot Configuration</w:t>
      </w:r>
    </w:p>
    <w:p w:rsidR="00000000" w:rsidRDefault="00A520CC">
      <w:pPr>
        <w:pStyle w:val="NormalWeb"/>
      </w:pPr>
      <w:r>
        <w:t xml:space="preserve">If you have completed step 1, you should have the bot certificate, email address and private key.  Create an </w:t>
      </w:r>
      <w:r>
        <w:rPr>
          <w:rStyle w:val="Strong"/>
        </w:rPr>
        <w:t>application.yml</w:t>
      </w:r>
      <w:r>
        <w:t xml:space="preserve"> file and add them like so:</w:t>
      </w:r>
    </w:p>
    <w:p w:rsidR="00000000" w:rsidRDefault="00A520CC">
      <w:pPr>
        <w:pStyle w:val="HTMLPreformatted"/>
      </w:pPr>
      <w:r>
        <w:t xml:space="preserve">symphony: </w:t>
      </w:r>
      <w:r>
        <w:br/>
        <w:t xml:space="preserve">  bot:</w:t>
      </w:r>
      <w:r>
        <w:br/>
        <w:t xml:space="preserve">    identit</w:t>
      </w:r>
      <w:r>
        <w:t>y:</w:t>
      </w:r>
      <w:r>
        <w:br/>
        <w:t xml:space="preserve">      email: </w:t>
      </w:r>
      <w:hyperlink r:id="rId19" w:history="1">
        <w:r>
          <w:rPr>
            <w:rStyle w:val="Hyperlink"/>
          </w:rPr>
          <w:t>symphony-practice-bot3@list.db.com</w:t>
        </w:r>
      </w:hyperlink>
      <w:r>
        <w:br/>
        <w:t xml:space="preserve">      privateKey: |</w:t>
      </w:r>
      <w:r>
        <w:br/>
        <w:t xml:space="preserve">        -----BEGIN RSA PRIVATE KEY-----</w:t>
      </w:r>
      <w:r>
        <w:br/>
        <w:t xml:space="preserve">        MIIJKQ...</w:t>
      </w:r>
      <w:r>
        <w:br/>
        <w:t xml:space="preserve">        ...neY</w:t>
      </w:r>
      <w:r>
        <w:br/>
        <w:t xml:space="preserve">        -----END RSA PRIVATE KEY-----</w:t>
      </w:r>
      <w:r>
        <w:br/>
        <w:t xml:space="preserve">      certificat</w:t>
      </w:r>
      <w:r>
        <w:t xml:space="preserve">es: </w:t>
      </w:r>
      <w:r>
        <w:br/>
        <w:t xml:space="preserve">        - |</w:t>
      </w:r>
      <w:r>
        <w:br/>
        <w:t xml:space="preserve">          -----BEGIN CERTIFICATE-----</w:t>
      </w:r>
      <w:r>
        <w:br/>
        <w:t xml:space="preserve">          MIIG...</w:t>
      </w:r>
      <w:r>
        <w:br/>
        <w:t xml:space="preserve">          ...IIU6A==</w:t>
      </w:r>
      <w:r>
        <w:br/>
        <w:t xml:space="preserve">          -----END CERTIFICATE-----</w:t>
      </w:r>
      <w:r>
        <w:br/>
        <w:t xml:space="preserve">        - |</w:t>
      </w:r>
      <w:r>
        <w:br/>
        <w:t xml:space="preserve">          -----BEGIN CERTIFICATE-----</w:t>
      </w:r>
      <w:r>
        <w:br/>
        <w:t xml:space="preserve">          MIIFv...</w:t>
      </w:r>
      <w:r>
        <w:br/>
        <w:t xml:space="preserve">          ...sN0=</w:t>
      </w:r>
      <w:r>
        <w:br/>
        <w:t xml:space="preserve">          -----END CERTIFICATE-----</w:t>
      </w:r>
      <w:r>
        <w:br/>
        <w:t xml:space="preserve">   </w:t>
      </w:r>
      <w:r>
        <w:t xml:space="preserve">     - |</w:t>
      </w:r>
      <w:r>
        <w:br/>
        <w:t xml:space="preserve">          -----BEGIN CERTIFICATE-----</w:t>
      </w:r>
      <w:r>
        <w:br/>
        <w:t xml:space="preserve">          MIIGH...EWu3rzA=</w:t>
      </w:r>
      <w:r>
        <w:br/>
        <w:t xml:space="preserve">          -----END CERTIFICATE-----</w:t>
      </w:r>
    </w:p>
    <w:p w:rsidR="00000000" w:rsidRDefault="00A520CC">
      <w:pPr>
        <w:pStyle w:val="Heading3"/>
        <w:rPr>
          <w:rFonts w:eastAsia="Times New Roman"/>
        </w:rPr>
      </w:pPr>
      <w:r>
        <w:rPr>
          <w:rFonts w:eastAsia="Times New Roman"/>
        </w:rPr>
        <w:t>Some Notes</w:t>
      </w:r>
    </w:p>
    <w:p w:rsidR="00000000" w:rsidRDefault="00A520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 am using YAML's block format here to allow me to paste the keys and certificates in.  There are many ways to format this in YAML, you</w:t>
      </w:r>
      <w:r>
        <w:rPr>
          <w:rFonts w:eastAsia="Times New Roman"/>
        </w:rPr>
        <w:t xml:space="preserve"> can enclose in a string on a single line if you want to.</w:t>
      </w:r>
    </w:p>
    <w:p w:rsidR="00000000" w:rsidRDefault="00A520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 am providing the entire certificate chain from the certificate bundle provided back in the PKI process, but I actually think you can get away with just the first one.</w:t>
      </w:r>
    </w:p>
    <w:p w:rsidR="00000000" w:rsidRDefault="00A520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can use a p12 file if you</w:t>
      </w:r>
      <w:r>
        <w:rPr>
          <w:rFonts w:eastAsia="Times New Roman"/>
        </w:rPr>
        <w:t xml:space="preserve"> want to.  Review the docs in </w:t>
      </w:r>
      <w:hyperlink r:id="rId20" w:history="1">
        <w:r>
          <w:rPr>
            <w:rStyle w:val="Hyperlink"/>
            <w:rFonts w:eastAsia="Times New Roman"/>
          </w:rPr>
          <w:t>Spring Boot Starter Symphony API</w:t>
        </w:r>
      </w:hyperlink>
      <w:r>
        <w:rPr>
          <w:rFonts w:eastAsia="Times New Roman"/>
        </w:rPr>
        <w:t> for details.</w:t>
      </w:r>
    </w:p>
    <w:p w:rsidR="00000000" w:rsidRDefault="00A520C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Column formatting is very important in yaml!  Make sure everything lines up.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9. Pod Configuration</w:t>
      </w:r>
    </w:p>
    <w:p w:rsidR="00000000" w:rsidRDefault="00A520CC">
      <w:pPr>
        <w:pStyle w:val="NormalWeb"/>
      </w:pPr>
      <w:r>
        <w:t>Add the pod information to you</w:t>
      </w:r>
      <w:r>
        <w:rPr>
          <w:rStyle w:val="Strong"/>
        </w:rPr>
        <w:t xml:space="preserve"> application.yml </w:t>
      </w:r>
      <w:r>
        <w:t>too:</w:t>
      </w:r>
    </w:p>
    <w:p w:rsidR="00000000" w:rsidRDefault="00A520CC">
      <w:pPr>
        <w:pStyle w:val="HTMLPreformatted"/>
      </w:pPr>
      <w:r>
        <w:t>symp</w:t>
      </w:r>
      <w:r>
        <w:t>hony:</w:t>
      </w:r>
      <w:r>
        <w:br/>
        <w:t xml:space="preserve">  apis:</w:t>
      </w:r>
      <w:r>
        <w:br/>
        <w:t xml:space="preserve">    - id: dbtest </w:t>
      </w:r>
      <w:r>
        <w:br/>
        <w:t xml:space="preserve">      pod:</w:t>
      </w:r>
      <w:r>
        <w:br/>
        <w:t xml:space="preserve">        url: </w:t>
      </w:r>
      <w:hyperlink r:id="rId21" w:history="1">
        <w:r>
          <w:rPr>
            <w:rStyle w:val="Hyperlink"/>
          </w:rPr>
          <w:t>https://db-test.symphony.com/pod</w:t>
        </w:r>
      </w:hyperlink>
      <w:r>
        <w:br/>
        <w:t xml:space="preserve">        proxy:</w:t>
      </w:r>
      <w:r>
        <w:br/>
        <w:t xml:space="preserve">          host: </w:t>
      </w:r>
      <w:hyperlink r:id="rId22" w:history="1">
        <w:r>
          <w:rPr>
            <w:rStyle w:val="Hyperlink"/>
          </w:rPr>
          <w:t>userproxy.intranet.db.com</w:t>
        </w:r>
      </w:hyperlink>
      <w:r>
        <w:br/>
        <w:t xml:space="preserve">      sessio</w:t>
      </w:r>
      <w:r>
        <w:t xml:space="preserve">nauth: </w:t>
      </w:r>
      <w:r>
        <w:br/>
        <w:t xml:space="preserve">        url: </w:t>
      </w:r>
      <w:hyperlink r:id="rId23" w:history="1">
        <w:r>
          <w:rPr>
            <w:rStyle w:val="Hyperlink"/>
          </w:rPr>
          <w:t>https://db-test-api.symphony.com:443/sessionauth</w:t>
        </w:r>
      </w:hyperlink>
      <w:r>
        <w:br/>
        <w:t xml:space="preserve">        proxy:</w:t>
      </w:r>
      <w:r>
        <w:br/>
        <w:t xml:space="preserve">          host: </w:t>
      </w:r>
      <w:hyperlink r:id="rId24" w:history="1">
        <w:r>
          <w:rPr>
            <w:rStyle w:val="Hyperlink"/>
          </w:rPr>
          <w:t>userproxy.intranet.db.com</w:t>
        </w:r>
      </w:hyperlink>
      <w:r>
        <w:br/>
        <w:t xml:space="preserve">      keyauth: </w:t>
      </w:r>
      <w:r>
        <w:br/>
        <w:t xml:space="preserve">        url: </w:t>
      </w:r>
      <w:hyperlink r:id="rId25" w:history="1">
        <w:r>
          <w:rPr>
            <w:rStyle w:val="Hyperlink"/>
          </w:rPr>
          <w:t>https://ipsmpu02.de.db.com:8444/keyauth</w:t>
        </w:r>
      </w:hyperlink>
      <w:r>
        <w:br/>
        <w:t xml:space="preserve">      agent:</w:t>
      </w:r>
      <w:r>
        <w:br/>
        <w:t xml:space="preserve">        url: </w:t>
      </w:r>
      <w:hyperlink r:id="rId26" w:history="1">
        <w:r>
          <w:rPr>
            <w:rStyle w:val="Hyperlink"/>
          </w:rPr>
          <w:t>https://ipsmpu01.de.db.com:8444/agent</w:t>
        </w:r>
      </w:hyperlink>
    </w:p>
    <w:p w:rsidR="00000000" w:rsidRDefault="00A520CC">
      <w:pPr>
        <w:pStyle w:val="Heading3"/>
        <w:rPr>
          <w:rFonts w:eastAsia="Times New Roman"/>
        </w:rPr>
      </w:pPr>
      <w:r>
        <w:rPr>
          <w:rFonts w:eastAsia="Times New Roman"/>
        </w:rPr>
        <w:t>Some Notes</w:t>
      </w:r>
    </w:p>
    <w:p w:rsidR="00000000" w:rsidRDefault="00A520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configuration is also described in </w:t>
      </w:r>
      <w:hyperlink r:id="rId27" w:history="1">
        <w:r>
          <w:rPr>
            <w:rStyle w:val="Hyperlink"/>
            <w:rFonts w:eastAsia="Times New Roman"/>
          </w:rPr>
          <w:t>Spring Boot Starter Symphony API</w:t>
        </w:r>
      </w:hyperlink>
      <w:r>
        <w:rPr>
          <w:rFonts w:eastAsia="Times New Roman"/>
        </w:rPr>
        <w:t>.</w:t>
      </w:r>
    </w:p>
    <w:p w:rsidR="00000000" w:rsidRDefault="00A520C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have separate proxy entries for each of the main endpoints, </w:t>
      </w:r>
      <w:r>
        <w:rPr>
          <w:rStyle w:val="Strong"/>
          <w:rFonts w:eastAsia="Times New Roman"/>
        </w:rPr>
        <w:t>pod, sessionauth, keyauth </w:t>
      </w:r>
      <w:r>
        <w:rPr>
          <w:rFonts w:eastAsia="Times New Roman"/>
        </w:rPr>
        <w:t>and </w:t>
      </w:r>
      <w:r>
        <w:rPr>
          <w:rStyle w:val="Strong"/>
          <w:rFonts w:eastAsia="Times New Roman"/>
        </w:rPr>
        <w:t>agent.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10. Object Mapper </w:t>
      </w:r>
    </w:p>
    <w:p w:rsidR="00000000" w:rsidRDefault="00A520CC">
      <w:pPr>
        <w:pStyle w:val="NormalWeb"/>
      </w:pPr>
      <w:r>
        <w:t>Out-of-the-box, Spring Boot contain</w:t>
      </w:r>
      <w:r>
        <w:t>s Jackson for doing marshalling to JSON, however without spring-boot-starter-web, it doesn't expose a bean for this.  Since we're going to need to marshal to JSON for calling symphony APIs, we need to provide one:</w:t>
      </w:r>
    </w:p>
    <w:p w:rsidR="00000000" w:rsidRDefault="00A520CC">
      <w:pPr>
        <w:pStyle w:val="HTMLPreformatted"/>
      </w:pPr>
      <w:r>
        <w:t>@Configuration</w:t>
      </w:r>
      <w:r>
        <w:br/>
        <w:t>public class Config {</w:t>
      </w:r>
    </w:p>
    <w:p w:rsidR="00000000" w:rsidRDefault="00A520CC">
      <w:pPr>
        <w:pStyle w:val="HTMLPreformatted"/>
      </w:pPr>
      <w:r>
        <w:t xml:space="preserve">  @Be</w:t>
      </w:r>
      <w:r>
        <w:t>an</w:t>
      </w:r>
      <w:r>
        <w:br/>
        <w:t xml:space="preserve">  public ObjectMapper objectMapper() {</w:t>
      </w:r>
      <w:r>
        <w:br/>
        <w:t xml:space="preserve">    return new ObjectMapper();</w:t>
      </w:r>
      <w:r>
        <w:br/>
        <w:t xml:space="preserve">  }</w:t>
      </w:r>
      <w:r>
        <w:br/>
        <w:t>}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11. Run It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1743075"/>
            <wp:effectExtent l="0" t="0" r="0" b="9525"/>
            <wp:docPr id="7" name="Picture 7" descr="C:\ee748e1b5d60ae7a75f8d766f2db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e748e1b5d60ae7a75f8d766f2db6c8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At this point, you should be able to start your app, and the autowiring should complete successfully.</w:t>
      </w:r>
    </w:p>
    <w:p w:rsidR="00000000" w:rsidRDefault="00A520CC">
      <w:pPr>
        <w:pStyle w:val="NormalWeb"/>
      </w:pPr>
      <w:r>
        <w:t>You'll get some information on the screen about the bot you've autowired.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12.  Create A Chat Room</w:t>
      </w:r>
    </w:p>
    <w:p w:rsidR="00000000" w:rsidRDefault="00A520CC">
      <w:pPr>
        <w:pStyle w:val="NormalWeb"/>
      </w:pPr>
      <w:r>
        <w:t>Create a chat room and add the bot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4810125"/>
            <wp:effectExtent l="0" t="0" r="0" b="9525"/>
            <wp:docPr id="8" name="Picture 8" descr="C:\999bca595e1cdddc4affc350b60f2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999bca595e1cdddc4affc350b60f2a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You'll need to know the chat room stream ID, which you can find by clicking the time next to your name: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4562475"/>
            <wp:effectExtent l="0" t="0" r="0" b="9525"/>
            <wp:docPr id="9" name="Picture 9" descr="C:\e1e54a7c4c4737a962e4e9a678f36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1e54a7c4c4737a962e4e9a678f367e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The stream ID (or conversation ID) appears on the right.</w:t>
      </w:r>
    </w:p>
    <w:p w:rsidR="00000000" w:rsidRDefault="00A520CC">
      <w:pPr>
        <w:pStyle w:val="HTMLPreformatted"/>
      </w:pPr>
      <w:r>
        <w:t>StQv5mK1u+06afIwrhtN1n///pPiNy8tdA==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12. Send A Message</w:t>
      </w:r>
    </w:p>
    <w:p w:rsidR="00000000" w:rsidRDefault="00A520CC">
      <w:pPr>
        <w:pStyle w:val="NormalWeb"/>
      </w:pPr>
      <w:r>
        <w:t>We're going to add an event listener, so that the bot will send an event when the room is</w:t>
      </w:r>
      <w:r>
        <w:t xml:space="preserve"> created.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2819400"/>
            <wp:effectExtent l="0" t="0" r="0" b="0"/>
            <wp:docPr id="10" name="Picture 10" descr="C:\9a44748c51fcec0746d602a00c3da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9a44748c51fcec0746d602a00c3dae3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NormalWeb"/>
      </w:pPr>
      <w:r>
        <w:t>Add this code into your main class somewhere:</w:t>
      </w:r>
    </w:p>
    <w:p w:rsidR="00000000" w:rsidRDefault="00A520CC">
      <w:pPr>
        <w:pStyle w:val="HTMLPreformatted"/>
      </w:pPr>
      <w:r>
        <w:t>@EventListener(ApplicationReadyEvent.class)</w:t>
      </w:r>
      <w:r>
        <w:br/>
        <w:t>public</w:t>
      </w:r>
      <w:r>
        <w:t xml:space="preserve"> void doSomethingAfterStartup() {</w:t>
      </w:r>
      <w:r>
        <w:br/>
        <w:t xml:space="preserve">  System.out.println("hello world, I have just started up");</w:t>
      </w:r>
      <w:r>
        <w:br/>
        <w:t xml:space="preserve">  messagesApi.v4StreamSidMessageCreatePost(null, </w:t>
      </w:r>
      <w:r>
        <w:br/>
        <w:t xml:space="preserve">    "&lt;your url-safe stream Id&gt;", </w:t>
      </w:r>
      <w:r>
        <w:br/>
        <w:t xml:space="preserve">    "&lt;messageML&gt;sometestmessage&lt;/messageML&gt;"</w:t>
      </w:r>
      <w:r>
        <w:br/>
        <w:t xml:space="preserve">     , null, null, null, null, n</w:t>
      </w:r>
      <w:r>
        <w:t>ull);</w:t>
      </w:r>
      <w:r>
        <w:br/>
        <w:t>}</w:t>
      </w:r>
    </w:p>
    <w:p w:rsidR="00000000" w:rsidRDefault="00A520CC">
      <w:pPr>
        <w:pStyle w:val="NormalWeb"/>
      </w:pPr>
      <w:r>
        <w:t>When you start the application now, you'll see the test message in Symphony: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11" name="Picture 11" descr="C:\d3a8c65d1f733031b841a41a6ccba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3a8c65d1f733031b841a41a6ccba5f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Heading3"/>
        <w:rPr>
          <w:rFonts w:eastAsia="Times New Roman"/>
        </w:rPr>
      </w:pPr>
      <w:r>
        <w:rPr>
          <w:rFonts w:eastAsia="Times New Roman"/>
        </w:rPr>
        <w:t>Some Notes</w:t>
      </w:r>
    </w:p>
    <w:p w:rsidR="00000000" w:rsidRDefault="00A520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You'll need</w:t>
      </w:r>
      <w:r>
        <w:rPr>
          <w:rFonts w:eastAsia="Times New Roman"/>
        </w:rPr>
        <w:t xml:space="preserve"> to make your stream ID URL-Safe, by replacing / with _ and + with -.  It's documented here.</w:t>
      </w:r>
      <w:hyperlink r:id="rId33" w:history="1">
        <w:r>
          <w:rPr>
            <w:rStyle w:val="Hyperlink"/>
            <w:rFonts w:eastAsia="Times New Roman"/>
          </w:rPr>
          <w:t>https://stackoverflow.com/questions/47874229/symphony-embedde</w:t>
        </w:r>
        <w:r>
          <w:rPr>
            <w:rStyle w:val="Hyperlink"/>
            <w:rFonts w:eastAsia="Times New Roman"/>
          </w:rPr>
          <w:t>d-chat-module-not-working</w:t>
        </w:r>
      </w:hyperlink>
    </w:p>
    <w:p w:rsidR="00000000" w:rsidRDefault="00A520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is the method we are calling from Symphony: </w:t>
      </w:r>
      <w:hyperlink r:id="rId34" w:anchor="create-message-v4" w:history="1">
        <w:r>
          <w:rPr>
            <w:rStyle w:val="Hyperlink"/>
            <w:rFonts w:eastAsia="Times New Roman"/>
          </w:rPr>
          <w:t>https://developers.symphony.com/restapi/reference#create-message-v4</w:t>
        </w:r>
      </w:hyperlink>
    </w:p>
    <w:p w:rsidR="00000000" w:rsidRDefault="00A520C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</w:rPr>
          <w:t>Symphony-Java-Client-Bindings</w:t>
        </w:r>
      </w:hyperlink>
      <w:r>
        <w:rPr>
          <w:rFonts w:eastAsia="Times New Roman"/>
        </w:rPr>
        <w:t xml:space="preserve"> will handle </w:t>
      </w:r>
      <w:r>
        <w:rPr>
          <w:rStyle w:val="Strong"/>
          <w:rFonts w:eastAsia="Times New Roman"/>
        </w:rPr>
        <w:t>sessionTokens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keyManagerTokens</w:t>
      </w:r>
      <w:r>
        <w:rPr>
          <w:rFonts w:eastAsia="Times New Roman"/>
        </w:rPr>
        <w:t>, so you can leave those parameters blank.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13. Listening For Messages</w:t>
      </w:r>
    </w:p>
    <w:p w:rsidR="00000000" w:rsidRDefault="00A520CC">
      <w:pPr>
        <w:pStyle w:val="NormalWeb"/>
      </w:pPr>
      <w:r>
        <w:t>We're goin</w:t>
      </w:r>
      <w:r>
        <w:t>g to add code to </w:t>
      </w:r>
      <w:r>
        <w:rPr>
          <w:rStyle w:val="Emphasis"/>
        </w:rPr>
        <w:t>listen </w:t>
      </w:r>
      <w:r>
        <w:t>to messages sent to the bot.</w:t>
      </w:r>
    </w:p>
    <w:p w:rsidR="00000000" w:rsidRDefault="00A520CC">
      <w:pPr>
        <w:pStyle w:val="NormalWeb"/>
      </w:pPr>
      <w:r>
        <w:t xml:space="preserve">to do this, add the following in your </w:t>
      </w:r>
      <w:r>
        <w:rPr>
          <w:rStyle w:val="Strong"/>
        </w:rPr>
        <w:t>doSomethingAfterStartup</w:t>
      </w:r>
      <w:r>
        <w:t xml:space="preserve"> method:</w:t>
      </w:r>
    </w:p>
    <w:p w:rsidR="00000000" w:rsidRDefault="00A520CC">
      <w:pPr>
        <w:pStyle w:val="HTMLPreformatted"/>
      </w:pPr>
      <w:r>
        <w:t>// create a datafeed</w:t>
      </w:r>
      <w:r>
        <w:br/>
        <w:t>Datafeed df = datafeedApi.v4DatafeedCreatePost(null, null);</w:t>
      </w:r>
      <w:r>
        <w:br/>
        <w:t xml:space="preserve"> </w:t>
      </w:r>
      <w:r>
        <w:br/>
        <w:t xml:space="preserve">Streams.createWorker(() -&gt; </w:t>
      </w:r>
      <w:r>
        <w:t>datafeedApi.v4DatafeedIdReadGet(df.getId(), null, null, 50), e -&gt; e.printStackTrace()))</w:t>
      </w:r>
      <w:r>
        <w:br/>
        <w:t xml:space="preserve">  .stream()</w:t>
      </w:r>
      <w:r>
        <w:br/>
        <w:t xml:space="preserve">  .filter(e -&gt; e.getType().equals("MESSAGESENT"))</w:t>
      </w:r>
      <w:r>
        <w:br/>
        <w:t xml:space="preserve">  .map(e -&gt; e.getPayload().getMessageSent().getMessage())</w:t>
      </w:r>
      <w:r>
        <w:br/>
        <w:t xml:space="preserve">  .filter(m -&gt; !m.getUser().getEmail().equals(id</w:t>
      </w:r>
      <w:r>
        <w:t>.getEmail()))</w:t>
      </w:r>
      <w:r>
        <w:br/>
        <w:t xml:space="preserve">  .forEach(m -&gt; messagesApi.v4StreamSidMessageCreatePost(null, "&lt;url safe stream id&gt;", m.getMessage(), null, null, null, null, null));</w:t>
      </w:r>
    </w:p>
    <w:p w:rsidR="00000000" w:rsidRDefault="00A520CC">
      <w:pPr>
        <w:pStyle w:val="NormalWeb"/>
      </w:pPr>
      <w:r>
        <w:t>When you run now, you should see your messages echoed back to you:</w:t>
      </w:r>
    </w:p>
    <w:p w:rsidR="00000000" w:rsidRDefault="00A520CC">
      <w:pPr>
        <w:pStyle w:val="NormalWeb"/>
      </w:pPr>
      <w:r>
        <w:rPr>
          <w:noProof/>
        </w:rPr>
        <w:drawing>
          <wp:inline distT="0" distB="0" distL="0" distR="0">
            <wp:extent cx="4457700" cy="1828800"/>
            <wp:effectExtent l="0" t="0" r="0" b="0"/>
            <wp:docPr id="12" name="Picture 12" descr="C:\60270ff852b75ae35847e24ab9dc9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60270ff852b75ae35847e24ab9dc9e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20CC">
      <w:pPr>
        <w:pStyle w:val="Heading3"/>
        <w:rPr>
          <w:rFonts w:eastAsia="Times New Roman"/>
        </w:rPr>
      </w:pPr>
      <w:r>
        <w:rPr>
          <w:rFonts w:eastAsia="Times New Roman"/>
        </w:rPr>
        <w:t>Some Notes</w:t>
      </w:r>
    </w:p>
    <w:p w:rsidR="00000000" w:rsidRDefault="00A520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Streams is a class from </w:t>
      </w:r>
      <w:hyperlink r:id="rId37" w:history="1">
        <w:r>
          <w:rPr>
            <w:rStyle w:val="Hyperlink"/>
            <w:rFonts w:eastAsia="Times New Roman"/>
          </w:rPr>
          <w:t>Symphony-Java-Client-Bindings</w:t>
        </w:r>
      </w:hyperlink>
      <w:r>
        <w:rPr>
          <w:rFonts w:eastAsia="Times New Roman"/>
        </w:rPr>
        <w:t>.  You can read about it there.  It allows you to create a stream from symphony REST calls, handling to</w:t>
      </w:r>
      <w:r>
        <w:rPr>
          <w:rFonts w:eastAsia="Times New Roman"/>
        </w:rPr>
        <w:t>kens and so on. The first parameter is the call to get some events from the stream, the second parameter is a function to handle exceptions.  You do what you want here.</w:t>
      </w:r>
    </w:p>
    <w:p w:rsidR="00000000" w:rsidRDefault="00A520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It returns a stream.  We are filtering this so that we only get the "MESSAGESENT" event</w:t>
      </w:r>
      <w:r>
        <w:rPr>
          <w:rFonts w:eastAsia="Times New Roman"/>
        </w:rPr>
        <w:t>, and then pulling the message out.</w:t>
      </w:r>
    </w:p>
    <w:p w:rsidR="00000000" w:rsidRDefault="00A520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ignore messages from ourselves (otherwise, an infinite loop ensues)</w:t>
      </w:r>
    </w:p>
    <w:p w:rsidR="00000000" w:rsidRDefault="00A520C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At the end, we write the message back as it came in. </w:t>
      </w:r>
    </w:p>
    <w:p w:rsidR="00000000" w:rsidRDefault="00A520CC">
      <w:pPr>
        <w:pStyle w:val="Heading2"/>
        <w:rPr>
          <w:rFonts w:eastAsia="Times New Roman"/>
        </w:rPr>
      </w:pPr>
      <w:r>
        <w:rPr>
          <w:rFonts w:eastAsia="Times New Roman"/>
        </w:rPr>
        <w:t>For Bonus Points</w:t>
      </w:r>
    </w:p>
    <w:p w:rsidR="00000000" w:rsidRDefault="00A520C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Spring-Boot-Starter-Web to your application and view the /health and /metr</w:t>
      </w:r>
      <w:r>
        <w:rPr>
          <w:rFonts w:eastAsia="Times New Roman"/>
        </w:rPr>
        <w:t>ics endpoints as you go.  This will show you the state of the bot, the agent and the pod, and details of the api calls you have made.</w:t>
      </w:r>
    </w:p>
    <w:p w:rsidR="00A520CC" w:rsidRDefault="00A520CC">
      <w:pPr>
        <w:pStyle w:val="NormalWeb"/>
      </w:pPr>
    </w:p>
    <w:sectPr w:rsidR="00A520C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23A4"/>
    <w:multiLevelType w:val="multilevel"/>
    <w:tmpl w:val="00D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12FE"/>
    <w:multiLevelType w:val="multilevel"/>
    <w:tmpl w:val="A82A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E77A4"/>
    <w:multiLevelType w:val="multilevel"/>
    <w:tmpl w:val="251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0BE9"/>
    <w:multiLevelType w:val="multilevel"/>
    <w:tmpl w:val="46A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A1679"/>
    <w:multiLevelType w:val="multilevel"/>
    <w:tmpl w:val="A02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C3C26"/>
    <w:multiLevelType w:val="multilevel"/>
    <w:tmpl w:val="5F6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D277F"/>
    <w:multiLevelType w:val="multilevel"/>
    <w:tmpl w:val="EF2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C2EEC"/>
    <w:multiLevelType w:val="multilevel"/>
    <w:tmpl w:val="A6BE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70082"/>
    <w:rsid w:val="00A520CC"/>
    <w:rsid w:val="00D70082"/>
    <w:rsid w:val="00D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C285-2666-49E1-A388-B5206CAE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ntranet.db.com/display/SYMPHONYP/Testing+Connectivity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6.tmp"/><Relationship Id="rId26" Type="http://schemas.openxmlformats.org/officeDocument/2006/relationships/hyperlink" Target="https://ipsmpu01.de.db.com:8444/agen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b-test.symphony.com/pod" TargetMode="External"/><Relationship Id="rId34" Type="http://schemas.openxmlformats.org/officeDocument/2006/relationships/hyperlink" Target="https://developers.symphony.com/restapi/reference" TargetMode="External"/><Relationship Id="rId7" Type="http://schemas.openxmlformats.org/officeDocument/2006/relationships/hyperlink" Target="file:///C:\display\SYMPHONYP\1.+Creating+A+Bot+Account+For+Symphony" TargetMode="External"/><Relationship Id="rId12" Type="http://schemas.openxmlformats.org/officeDocument/2006/relationships/image" Target="media/image3.tmp"/><Relationship Id="rId17" Type="http://schemas.openxmlformats.org/officeDocument/2006/relationships/hyperlink" Target="http://v/" TargetMode="External"/><Relationship Id="rId25" Type="http://schemas.openxmlformats.org/officeDocument/2006/relationships/hyperlink" Target="https://ipsmpu02.de.db.com:8444/keyauth" TargetMode="External"/><Relationship Id="rId33" Type="http://schemas.openxmlformats.org/officeDocument/2006/relationships/hyperlink" Target="https://stackoverflow.com/questions/47874229/symphony-embedded-chat-module-not-work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sh.gto.intranet.db.com:8082/projects/SYMPHONYP/repos/symphony-java-client-parent/browse/bindings" TargetMode="External"/><Relationship Id="rId20" Type="http://schemas.openxmlformats.org/officeDocument/2006/relationships/hyperlink" Target="http://v/" TargetMode="External"/><Relationship Id="rId29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hyperlink" Target="https://stash.gto.intranet.db.com:8082/projects/SYMPHONYP/repos/spring-boot-starter-symphony-api-demo/browse" TargetMode="External"/><Relationship Id="rId11" Type="http://schemas.openxmlformats.org/officeDocument/2006/relationships/image" Target="media/image2.tmp"/><Relationship Id="rId24" Type="http://schemas.openxmlformats.org/officeDocument/2006/relationships/hyperlink" Target="http://userproxy.intranet.db.com" TargetMode="External"/><Relationship Id="rId32" Type="http://schemas.openxmlformats.org/officeDocument/2006/relationships/image" Target="media/image11.tmp"/><Relationship Id="rId37" Type="http://schemas.openxmlformats.org/officeDocument/2006/relationships/hyperlink" Target="https://stash.gto.intranet.db.com:8082/projects/SYMPHONYP/repos/symphony-java-client-parent/browse/bindings" TargetMode="External"/><Relationship Id="rId5" Type="http://schemas.openxmlformats.org/officeDocument/2006/relationships/hyperlink" Target="http://v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s://db-test-api.symphony.com:443/sessionauth" TargetMode="External"/><Relationship Id="rId28" Type="http://schemas.openxmlformats.org/officeDocument/2006/relationships/image" Target="media/image7.tmp"/><Relationship Id="rId36" Type="http://schemas.openxmlformats.org/officeDocument/2006/relationships/image" Target="media/image12.tmp"/><Relationship Id="rId10" Type="http://schemas.openxmlformats.org/officeDocument/2006/relationships/hyperlink" Target="https://start.spring.io" TargetMode="External"/><Relationship Id="rId19" Type="http://schemas.openxmlformats.org/officeDocument/2006/relationships/hyperlink" Target="mailto:symphony-practice-bot3@list.db.com" TargetMode="External"/><Relationship Id="rId31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hyperlink" Target="https://stash.gto.intranet.db.com:8082/projects/SYMPHONYP/repos/spring-boot-starter-symphony-api/browse" TargetMode="External"/><Relationship Id="rId22" Type="http://schemas.openxmlformats.org/officeDocument/2006/relationships/hyperlink" Target="http://userproxy.intranet.db.com" TargetMode="External"/><Relationship Id="rId27" Type="http://schemas.openxmlformats.org/officeDocument/2006/relationships/hyperlink" Target="http://v/" TargetMode="External"/><Relationship Id="rId30" Type="http://schemas.openxmlformats.org/officeDocument/2006/relationships/image" Target="media/image9.tmp"/><Relationship Id="rId35" Type="http://schemas.openxmlformats.org/officeDocument/2006/relationships/hyperlink" Target="https://stash.gto.intranet.db.com:8082/projects/SYMPHONYP/repos/symphony-java-client-parent/browse/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B0AE1BA6</Template>
  <TotalTime>0</TotalTime>
  <Pages>1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Building A Bot in Java with Spring Boot</vt:lpstr>
    </vt:vector>
  </TitlesOfParts>
  <Company>Deutsche Bank</Company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Building A Bot in Java with Spring Boot</dc:title>
  <dc:subject/>
  <dc:creator>Robert Moffat</dc:creator>
  <cp:keywords/>
  <dc:description/>
  <cp:lastModifiedBy>Robert Moffat</cp:lastModifiedBy>
  <cp:revision>2</cp:revision>
  <dcterms:created xsi:type="dcterms:W3CDTF">2019-10-24T14:36:00Z</dcterms:created>
  <dcterms:modified xsi:type="dcterms:W3CDTF">2019-10-24T14:36:00Z</dcterms:modified>
</cp:coreProperties>
</file>